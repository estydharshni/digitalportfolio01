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924265653"/>
        <w:placeholder>
          <w:docPart w:val="2BE60931FDA246F480FEA1AC349435C3"/>
        </w:placeholder>
        <w:docPartList>
          <w:docPartGallery w:val="Quick Parts"/>
          <w:docPartCategory w:val=" Resume Name"/>
        </w:docPartList>
      </w:sdtPr>
      <w:sdtEndPr>
        <w:rPr>
          <w:rFonts w:ascii="Arial" w:hAnsi="Arial" w:cs="Arial"/>
          <w:sz w:val="28"/>
          <w:szCs w:val="28"/>
        </w:rPr>
      </w:sdtEndPr>
      <w:sdtContent>
        <w:p w14:paraId="1EA4C28D" w14:textId="1C73AC0C" w:rsidR="002F7E57" w:rsidRPr="00D06131" w:rsidRDefault="005311FA" w:rsidP="00D06131">
          <w:pPr>
            <w:jc w:val="center"/>
            <w:rPr>
              <w:b/>
              <w:bCs/>
              <w:sz w:val="56"/>
              <w:szCs w:val="72"/>
            </w:rPr>
          </w:pPr>
          <w:r w:rsidRPr="00D06131">
            <w:rPr>
              <w:b/>
              <w:bCs/>
              <w:sz w:val="56"/>
              <w:szCs w:val="72"/>
            </w:rPr>
            <w:t>C.V</w:t>
          </w:r>
        </w:p>
        <w:p w14:paraId="31C853A5" w14:textId="72DFBD22" w:rsidR="002F7E57" w:rsidRPr="00D06131" w:rsidRDefault="00000000" w:rsidP="00D06131">
          <w:pPr>
            <w:pStyle w:val="PersonalName"/>
            <w:spacing w:line="360" w:lineRule="auto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  <w:bCs/>
              </w:rPr>
              <w:alias w:val="Author"/>
              <w:tag w:val=""/>
              <w:id w:val="1823003119"/>
              <w:placeholder>
                <w:docPart w:val="C32D6C0C6ED0428F8AF49441CF38A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311FA" w:rsidRPr="00D06131">
                <w:rPr>
                  <w:rFonts w:ascii="Arial" w:hAnsi="Arial" w:cs="Arial"/>
                  <w:bCs/>
                </w:rPr>
                <w:t>Dharsh</w:t>
              </w:r>
              <w:r w:rsidR="00D06131" w:rsidRPr="00D06131">
                <w:rPr>
                  <w:rFonts w:ascii="Arial" w:hAnsi="Arial" w:cs="Arial"/>
                  <w:bCs/>
                </w:rPr>
                <w:t>ni</w:t>
              </w:r>
              <w:r w:rsidR="005311FA" w:rsidRPr="00D06131">
                <w:rPr>
                  <w:rFonts w:ascii="Arial" w:hAnsi="Arial" w:cs="Arial"/>
                  <w:bCs/>
                </w:rPr>
                <w:t xml:space="preserve"> Balu</w:t>
              </w:r>
            </w:sdtContent>
          </w:sdt>
        </w:p>
        <w:sdt>
          <w:sdtPr>
            <w:rPr>
              <w:rFonts w:ascii="Arial" w:hAnsi="Arial" w:cs="Arial"/>
              <w:sz w:val="28"/>
              <w:szCs w:val="28"/>
              <w:lang w:val="fr-FR"/>
            </w:rPr>
            <w:alias w:val="Phone"/>
            <w:tag w:val=""/>
            <w:id w:val="1357783703"/>
            <w:placeholder>
              <w:docPart w:val="AC74EEF790C04D4A9C501475E913B53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6D3DB229" w14:textId="0A52D870" w:rsidR="002F7E57" w:rsidRPr="00D06131" w:rsidRDefault="005311FA" w:rsidP="00D06131">
              <w:pPr>
                <w:pStyle w:val="Phone"/>
                <w:spacing w:line="360" w:lineRule="auto"/>
                <w:rPr>
                  <w:rFonts w:ascii="Arial" w:hAnsi="Arial" w:cs="Arial"/>
                  <w:sz w:val="28"/>
                  <w:szCs w:val="28"/>
                  <w:lang w:val="fr-FR"/>
                </w:rPr>
              </w:pPr>
              <w:r w:rsidRPr="00D06131">
                <w:rPr>
                  <w:rFonts w:ascii="Arial" w:hAnsi="Arial" w:cs="Arial"/>
                  <w:sz w:val="28"/>
                  <w:szCs w:val="28"/>
                  <w:lang w:val="fr-FR"/>
                </w:rPr>
                <w:t>9994526952</w:t>
              </w:r>
            </w:p>
          </w:sdtContent>
        </w:sdt>
        <w:p w14:paraId="72E8CB33" w14:textId="77777777" w:rsidR="002F7E57" w:rsidRPr="00D06131" w:rsidRDefault="002F7E57" w:rsidP="00D06131">
          <w:pPr>
            <w:pStyle w:val="PersonalName"/>
            <w:spacing w:line="360" w:lineRule="auto"/>
            <w:rPr>
              <w:rFonts w:ascii="Arial" w:hAnsi="Arial" w:cs="Arial"/>
              <w:lang w:val="fr-FR"/>
            </w:rPr>
          </w:pPr>
        </w:p>
        <w:p w14:paraId="67C84A8D" w14:textId="78972D8D" w:rsidR="002F7E57" w:rsidRPr="00D06131" w:rsidRDefault="005311FA" w:rsidP="00D06131">
          <w:pPr>
            <w:pStyle w:val="SenderAddress"/>
            <w:spacing w:line="360" w:lineRule="auto"/>
            <w:rPr>
              <w:rFonts w:ascii="Arial" w:hAnsi="Arial" w:cs="Arial"/>
              <w:sz w:val="28"/>
              <w:szCs w:val="28"/>
              <w:lang w:val="fr-FR"/>
            </w:rPr>
          </w:pPr>
          <w:r w:rsidRPr="00D06131">
            <w:rPr>
              <w:rFonts w:ascii="Arial" w:hAnsi="Arial" w:cs="Arial"/>
              <w:sz w:val="28"/>
              <w:szCs w:val="28"/>
              <w:lang w:val="fr-FR"/>
            </w:rPr>
            <w:t>Dharshnibalu30@gmail.com</w:t>
          </w:r>
        </w:p>
        <w:p w14:paraId="09E0FA23" w14:textId="18284D2C" w:rsidR="002F7E57" w:rsidRPr="00D06131" w:rsidRDefault="00000000" w:rsidP="00D06131">
          <w:pPr>
            <w:pStyle w:val="SenderAddress"/>
            <w:spacing w:line="360" w:lineRule="auto"/>
            <w:rPr>
              <w:rFonts w:ascii="Arial" w:hAnsi="Arial" w:cs="Arial"/>
              <w:sz w:val="28"/>
              <w:szCs w:val="28"/>
              <w:lang w:val="en-IN"/>
            </w:rPr>
          </w:pPr>
          <w:sdt>
            <w:sdtPr>
              <w:rPr>
                <w:rFonts w:ascii="Arial" w:hAnsi="Arial" w:cs="Arial"/>
                <w:sz w:val="28"/>
                <w:szCs w:val="28"/>
                <w:lang w:val="en-IN"/>
              </w:rPr>
              <w:alias w:val="Address"/>
              <w:tag w:val=""/>
              <w:id w:val="539556739"/>
              <w:placeholder>
                <w:docPart w:val="0FB674DD13484544A21A8C71EFCD72A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="005311FA" w:rsidRPr="00D06131">
                <w:rPr>
                  <w:rFonts w:ascii="Arial" w:hAnsi="Arial" w:cs="Arial"/>
                  <w:sz w:val="28"/>
                  <w:szCs w:val="28"/>
                  <w:lang w:val="en-IN"/>
                </w:rPr>
                <w:t xml:space="preserve">1927 A, </w:t>
              </w:r>
              <w:proofErr w:type="spellStart"/>
              <w:r w:rsidR="005311FA" w:rsidRPr="00D06131">
                <w:rPr>
                  <w:rFonts w:ascii="Arial" w:hAnsi="Arial" w:cs="Arial"/>
                  <w:sz w:val="28"/>
                  <w:szCs w:val="28"/>
                  <w:lang w:val="en-IN"/>
                </w:rPr>
                <w:t>Thanthai</w:t>
              </w:r>
              <w:proofErr w:type="spellEnd"/>
              <w:r w:rsidR="005311FA" w:rsidRPr="00D06131">
                <w:rPr>
                  <w:rFonts w:ascii="Arial" w:hAnsi="Arial" w:cs="Arial"/>
                  <w:sz w:val="28"/>
                  <w:szCs w:val="28"/>
                  <w:lang w:val="en-IN"/>
                </w:rPr>
                <w:t xml:space="preserve"> </w:t>
              </w:r>
              <w:proofErr w:type="spellStart"/>
              <w:r w:rsidR="005311FA" w:rsidRPr="00D06131">
                <w:rPr>
                  <w:rFonts w:ascii="Arial" w:hAnsi="Arial" w:cs="Arial"/>
                  <w:sz w:val="28"/>
                  <w:szCs w:val="28"/>
                  <w:lang w:val="en-IN"/>
                </w:rPr>
                <w:t>Periyar</w:t>
              </w:r>
              <w:proofErr w:type="spellEnd"/>
              <w:r w:rsidR="005311FA" w:rsidRPr="00D06131">
                <w:rPr>
                  <w:rFonts w:ascii="Arial" w:hAnsi="Arial" w:cs="Arial"/>
                  <w:sz w:val="28"/>
                  <w:szCs w:val="28"/>
                  <w:lang w:val="en-IN"/>
                </w:rPr>
                <w:t xml:space="preserve"> Nagar 9th </w:t>
              </w:r>
              <w:proofErr w:type="gramStart"/>
              <w:r w:rsidR="005311FA" w:rsidRPr="00D06131">
                <w:rPr>
                  <w:rFonts w:ascii="Arial" w:hAnsi="Arial" w:cs="Arial"/>
                  <w:sz w:val="28"/>
                  <w:szCs w:val="28"/>
                  <w:lang w:val="en-IN"/>
                </w:rPr>
                <w:t>Street,</w:t>
              </w:r>
              <w:r w:rsidR="00D06131">
                <w:rPr>
                  <w:rFonts w:ascii="Arial" w:hAnsi="Arial" w:cs="Arial"/>
                  <w:sz w:val="28"/>
                  <w:szCs w:val="28"/>
                  <w:lang w:val="en-IN"/>
                </w:rPr>
                <w:t xml:space="preserve">   </w:t>
              </w:r>
              <w:proofErr w:type="gramEnd"/>
              <w:r w:rsidR="00D06131">
                <w:rPr>
                  <w:rFonts w:ascii="Arial" w:hAnsi="Arial" w:cs="Arial"/>
                  <w:sz w:val="28"/>
                  <w:szCs w:val="28"/>
                  <w:lang w:val="en-IN"/>
                </w:rPr>
                <w:t xml:space="preserve">                                                                                         </w:t>
              </w:r>
              <w:r w:rsidR="005311FA" w:rsidRPr="00D06131">
                <w:rPr>
                  <w:rFonts w:ascii="Arial" w:hAnsi="Arial" w:cs="Arial"/>
                  <w:sz w:val="28"/>
                  <w:szCs w:val="28"/>
                  <w:lang w:val="en-IN"/>
                </w:rPr>
                <w:t xml:space="preserve"> </w:t>
              </w:r>
              <w:proofErr w:type="spellStart"/>
              <w:r w:rsidR="005311FA" w:rsidRPr="00D06131">
                <w:rPr>
                  <w:rFonts w:ascii="Arial" w:hAnsi="Arial" w:cs="Arial"/>
                  <w:sz w:val="28"/>
                  <w:szCs w:val="28"/>
                  <w:lang w:val="en-IN"/>
                </w:rPr>
                <w:t>BurmaColony</w:t>
              </w:r>
              <w:proofErr w:type="spellEnd"/>
              <w:r w:rsidR="005311FA" w:rsidRPr="00D06131">
                <w:rPr>
                  <w:rFonts w:ascii="Arial" w:hAnsi="Arial" w:cs="Arial"/>
                  <w:sz w:val="28"/>
                  <w:szCs w:val="28"/>
                  <w:lang w:val="en-IN"/>
                </w:rPr>
                <w:t>, Karaikudi – 630 002</w:t>
              </w:r>
            </w:sdtContent>
          </w:sdt>
          <w:r w:rsidR="005311FA" w:rsidRPr="00D06131">
            <w:rPr>
              <w:rFonts w:ascii="Arial" w:hAnsi="Arial" w:cs="Arial"/>
              <w:sz w:val="28"/>
              <w:szCs w:val="28"/>
              <w:lang w:val="en-IN"/>
            </w:rPr>
            <w:t>,</w:t>
          </w:r>
          <w:r w:rsidR="00D06131">
            <w:rPr>
              <w:rFonts w:ascii="Arial" w:hAnsi="Arial" w:cs="Arial"/>
              <w:sz w:val="28"/>
              <w:szCs w:val="28"/>
              <w:lang w:val="en-IN"/>
            </w:rPr>
            <w:t xml:space="preserve">                                                                          </w:t>
          </w:r>
          <w:r w:rsidR="005311FA" w:rsidRPr="00D06131">
            <w:rPr>
              <w:rFonts w:ascii="Arial" w:hAnsi="Arial" w:cs="Arial"/>
              <w:sz w:val="28"/>
              <w:szCs w:val="28"/>
              <w:lang w:val="en-IN"/>
            </w:rPr>
            <w:t xml:space="preserve"> </w:t>
          </w:r>
          <w:proofErr w:type="spellStart"/>
          <w:r w:rsidR="005311FA" w:rsidRPr="00D06131">
            <w:rPr>
              <w:rFonts w:ascii="Arial" w:hAnsi="Arial" w:cs="Arial"/>
              <w:sz w:val="28"/>
              <w:szCs w:val="28"/>
              <w:lang w:val="en-IN"/>
            </w:rPr>
            <w:t>Sivagangai</w:t>
          </w:r>
          <w:proofErr w:type="spellEnd"/>
          <w:r w:rsidR="005311FA" w:rsidRPr="00D06131">
            <w:rPr>
              <w:rFonts w:ascii="Arial" w:hAnsi="Arial" w:cs="Arial"/>
              <w:sz w:val="28"/>
              <w:szCs w:val="28"/>
              <w:lang w:val="en-IN"/>
            </w:rPr>
            <w:t xml:space="preserve"> District.</w:t>
          </w:r>
        </w:p>
        <w:p w14:paraId="16E8CE4F" w14:textId="6F6F6503" w:rsidR="002F7E57" w:rsidRPr="00D06131" w:rsidRDefault="002F7E57" w:rsidP="00CD6705">
          <w:pPr>
            <w:pStyle w:val="PersonalName"/>
          </w:pPr>
        </w:p>
        <w:p w14:paraId="7C3F6C03" w14:textId="77777777" w:rsidR="002F7E57" w:rsidRPr="00D06131" w:rsidRDefault="00000000" w:rsidP="00D06131">
          <w:pPr>
            <w:spacing w:line="360" w:lineRule="auto"/>
            <w:rPr>
              <w:rFonts w:ascii="Arial" w:hAnsi="Arial" w:cs="Arial"/>
              <w:sz w:val="28"/>
              <w:szCs w:val="28"/>
            </w:rPr>
          </w:pPr>
        </w:p>
      </w:sdtContent>
    </w:sdt>
    <w:p w14:paraId="281F9B96" w14:textId="4E241C01" w:rsidR="002F7E57" w:rsidRPr="00D06131" w:rsidRDefault="005311FA" w:rsidP="00D06131">
      <w:pPr>
        <w:pStyle w:val="SectionHeading"/>
        <w:spacing w:line="360" w:lineRule="auto"/>
        <w:rPr>
          <w:rFonts w:ascii="Arial" w:hAnsi="Arial" w:cs="Arial"/>
          <w:sz w:val="28"/>
        </w:rPr>
      </w:pPr>
      <w:r w:rsidRPr="00D06131">
        <w:rPr>
          <w:rFonts w:ascii="Arial" w:hAnsi="Arial" w:cs="Arial"/>
          <w:sz w:val="28"/>
        </w:rPr>
        <w:t>Language</w:t>
      </w:r>
    </w:p>
    <w:p w14:paraId="46D5F5E7" w14:textId="1FF0822E" w:rsidR="005311FA" w:rsidRPr="00D06131" w:rsidRDefault="005311FA" w:rsidP="00D06131">
      <w:pPr>
        <w:spacing w:line="360" w:lineRule="auto"/>
        <w:rPr>
          <w:rFonts w:ascii="Arial" w:hAnsi="Arial" w:cs="Arial"/>
          <w:sz w:val="28"/>
          <w:szCs w:val="28"/>
        </w:rPr>
      </w:pPr>
      <w:proofErr w:type="gramStart"/>
      <w:r w:rsidRPr="00D06131">
        <w:rPr>
          <w:rFonts w:ascii="Arial" w:hAnsi="Arial" w:cs="Arial"/>
          <w:sz w:val="28"/>
          <w:szCs w:val="28"/>
        </w:rPr>
        <w:t>Tamil ,</w:t>
      </w:r>
      <w:proofErr w:type="gramEnd"/>
      <w:r w:rsidRPr="00D06131">
        <w:rPr>
          <w:rFonts w:ascii="Arial" w:hAnsi="Arial" w:cs="Arial"/>
          <w:sz w:val="28"/>
          <w:szCs w:val="28"/>
        </w:rPr>
        <w:t xml:space="preserve"> English &amp; Hindi</w:t>
      </w:r>
    </w:p>
    <w:p w14:paraId="49DF072A" w14:textId="2CD7ADFC" w:rsidR="005311FA" w:rsidRPr="00D06131" w:rsidRDefault="005311FA" w:rsidP="00D06131">
      <w:pPr>
        <w:pStyle w:val="SectionHeading"/>
        <w:spacing w:line="360" w:lineRule="auto"/>
        <w:rPr>
          <w:rFonts w:ascii="Arial" w:hAnsi="Arial" w:cs="Arial"/>
          <w:sz w:val="28"/>
        </w:rPr>
      </w:pPr>
      <w:r w:rsidRPr="00D06131">
        <w:rPr>
          <w:rFonts w:ascii="Arial" w:hAnsi="Arial" w:cs="Arial"/>
          <w:sz w:val="28"/>
        </w:rPr>
        <w:t>Skills</w:t>
      </w:r>
    </w:p>
    <w:p w14:paraId="0C22ADDA" w14:textId="27437872" w:rsidR="005311FA" w:rsidRPr="00D06131" w:rsidRDefault="005311FA" w:rsidP="00D06131">
      <w:pPr>
        <w:pStyle w:val="ListParagraph"/>
        <w:numPr>
          <w:ilvl w:val="0"/>
          <w:numId w:val="4"/>
        </w:numPr>
        <w:spacing w:after="0" w:line="360" w:lineRule="auto"/>
        <w:ind w:left="288" w:hanging="288"/>
        <w:rPr>
          <w:rFonts w:ascii="Arial" w:hAnsi="Arial" w:cs="Arial"/>
          <w:sz w:val="28"/>
          <w:szCs w:val="28"/>
        </w:rPr>
      </w:pPr>
      <w:proofErr w:type="gramStart"/>
      <w:r w:rsidRPr="00D06131">
        <w:rPr>
          <w:rFonts w:ascii="Arial" w:hAnsi="Arial" w:cs="Arial"/>
          <w:sz w:val="28"/>
          <w:szCs w:val="28"/>
        </w:rPr>
        <w:t>Problem  Solving</w:t>
      </w:r>
      <w:proofErr w:type="gramEnd"/>
    </w:p>
    <w:p w14:paraId="0FD9B31E" w14:textId="045913E6" w:rsidR="005311FA" w:rsidRPr="00D06131" w:rsidRDefault="005311FA" w:rsidP="00D06131">
      <w:pPr>
        <w:pStyle w:val="ListParagraph"/>
        <w:numPr>
          <w:ilvl w:val="0"/>
          <w:numId w:val="4"/>
        </w:numPr>
        <w:spacing w:after="0" w:line="360" w:lineRule="auto"/>
        <w:ind w:left="288" w:hanging="288"/>
        <w:rPr>
          <w:rFonts w:ascii="Arial" w:hAnsi="Arial" w:cs="Arial"/>
          <w:sz w:val="28"/>
          <w:szCs w:val="28"/>
        </w:rPr>
      </w:pPr>
      <w:r w:rsidRPr="00D06131">
        <w:rPr>
          <w:rFonts w:ascii="Arial" w:hAnsi="Arial" w:cs="Arial"/>
          <w:sz w:val="28"/>
          <w:szCs w:val="28"/>
        </w:rPr>
        <w:t xml:space="preserve">Python certificate with distinction </w:t>
      </w:r>
    </w:p>
    <w:p w14:paraId="5550112A" w14:textId="0E90C366" w:rsidR="005311FA" w:rsidRPr="00D06131" w:rsidRDefault="005311FA" w:rsidP="00D06131">
      <w:pPr>
        <w:pStyle w:val="ListParagraph"/>
        <w:numPr>
          <w:ilvl w:val="0"/>
          <w:numId w:val="4"/>
        </w:numPr>
        <w:spacing w:after="0" w:line="360" w:lineRule="auto"/>
        <w:ind w:left="288" w:hanging="288"/>
        <w:rPr>
          <w:rFonts w:ascii="Arial" w:hAnsi="Arial" w:cs="Arial"/>
          <w:sz w:val="28"/>
          <w:szCs w:val="28"/>
        </w:rPr>
      </w:pPr>
      <w:r w:rsidRPr="00D06131">
        <w:rPr>
          <w:rFonts w:ascii="Arial" w:hAnsi="Arial" w:cs="Arial"/>
          <w:sz w:val="28"/>
          <w:szCs w:val="28"/>
        </w:rPr>
        <w:t xml:space="preserve">Basic in MS – </w:t>
      </w:r>
      <w:proofErr w:type="gramStart"/>
      <w:r w:rsidRPr="00D06131">
        <w:rPr>
          <w:rFonts w:ascii="Arial" w:hAnsi="Arial" w:cs="Arial"/>
          <w:sz w:val="28"/>
          <w:szCs w:val="28"/>
        </w:rPr>
        <w:t>word ,</w:t>
      </w:r>
      <w:proofErr w:type="gramEnd"/>
      <w:r w:rsidRPr="00D06131">
        <w:rPr>
          <w:rFonts w:ascii="Arial" w:hAnsi="Arial" w:cs="Arial"/>
          <w:sz w:val="28"/>
          <w:szCs w:val="28"/>
        </w:rPr>
        <w:t xml:space="preserve"> Excel, PPT</w:t>
      </w:r>
    </w:p>
    <w:p w14:paraId="30BDC484" w14:textId="77777777" w:rsidR="002F7E57" w:rsidRPr="00D06131" w:rsidRDefault="00000000" w:rsidP="00D06131">
      <w:pPr>
        <w:pStyle w:val="SectionHeading"/>
        <w:spacing w:line="360" w:lineRule="auto"/>
        <w:rPr>
          <w:rFonts w:ascii="Arial" w:hAnsi="Arial" w:cs="Arial"/>
          <w:sz w:val="28"/>
        </w:rPr>
      </w:pPr>
      <w:r w:rsidRPr="00D06131">
        <w:rPr>
          <w:rFonts w:ascii="Arial" w:hAnsi="Arial" w:cs="Arial"/>
          <w:sz w:val="28"/>
        </w:rPr>
        <w:t>Education</w:t>
      </w:r>
    </w:p>
    <w:p w14:paraId="7B28DABC" w14:textId="17DDA738" w:rsidR="002F7E57" w:rsidRPr="00D06131" w:rsidRDefault="005311FA" w:rsidP="00D06131">
      <w:pPr>
        <w:pStyle w:val="Subsection"/>
        <w:spacing w:line="360" w:lineRule="auto"/>
        <w:rPr>
          <w:rFonts w:ascii="Arial" w:hAnsi="Arial" w:cs="Arial"/>
          <w:sz w:val="28"/>
          <w:szCs w:val="28"/>
        </w:rPr>
      </w:pPr>
      <w:r w:rsidRPr="00D06131">
        <w:rPr>
          <w:rFonts w:ascii="Arial" w:hAnsi="Arial" w:cs="Arial"/>
          <w:sz w:val="28"/>
          <w:szCs w:val="28"/>
        </w:rPr>
        <w:t xml:space="preserve">Alagappa </w:t>
      </w:r>
      <w:proofErr w:type="spellStart"/>
      <w:proofErr w:type="gramStart"/>
      <w:r w:rsidRPr="00D06131">
        <w:rPr>
          <w:rFonts w:ascii="Arial" w:hAnsi="Arial" w:cs="Arial"/>
          <w:sz w:val="28"/>
          <w:szCs w:val="28"/>
        </w:rPr>
        <w:t>Mat.HR.Sec.School</w:t>
      </w:r>
      <w:proofErr w:type="spellEnd"/>
      <w:proofErr w:type="gramEnd"/>
      <w:r w:rsidRPr="00D06131">
        <w:rPr>
          <w:rFonts w:ascii="Arial" w:hAnsi="Arial" w:cs="Arial"/>
          <w:sz w:val="28"/>
          <w:szCs w:val="28"/>
        </w:rPr>
        <w:t>, Karaikudi</w:t>
      </w:r>
    </w:p>
    <w:p w14:paraId="1657950C" w14:textId="4683F381" w:rsidR="002F7E57" w:rsidRPr="00D06131" w:rsidRDefault="005311FA" w:rsidP="00D06131">
      <w:pPr>
        <w:pStyle w:val="SubsectionDate"/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06131">
        <w:rPr>
          <w:rFonts w:ascii="Arial" w:hAnsi="Arial" w:cs="Arial"/>
          <w:b/>
          <w:bCs/>
          <w:i/>
          <w:iCs/>
          <w:sz w:val="28"/>
          <w:szCs w:val="28"/>
        </w:rPr>
        <w:t>2020-21</w:t>
      </w:r>
    </w:p>
    <w:p w14:paraId="72556343" w14:textId="689F3D5F" w:rsidR="002F7E57" w:rsidRPr="00D06131" w:rsidRDefault="00000000" w:rsidP="00D06131">
      <w:pPr>
        <w:pStyle w:val="SectionHeading"/>
        <w:spacing w:line="360" w:lineRule="auto"/>
        <w:rPr>
          <w:rFonts w:ascii="Arial" w:hAnsi="Arial" w:cs="Arial"/>
          <w:sz w:val="28"/>
        </w:rPr>
      </w:pPr>
      <w:r w:rsidRPr="00D06131">
        <w:rPr>
          <w:rFonts w:ascii="Arial" w:hAnsi="Arial" w:cs="Arial"/>
          <w:sz w:val="28"/>
        </w:rPr>
        <w:t>Experience</w:t>
      </w:r>
    </w:p>
    <w:p w14:paraId="50CDF0FB" w14:textId="21108558" w:rsidR="002F7E57" w:rsidRPr="00D06131" w:rsidRDefault="005311FA" w:rsidP="00D06131">
      <w:pPr>
        <w:pStyle w:val="SectionHeading"/>
        <w:spacing w:line="360" w:lineRule="auto"/>
        <w:rPr>
          <w:rFonts w:ascii="Arial" w:hAnsi="Arial" w:cs="Arial"/>
          <w:sz w:val="28"/>
        </w:rPr>
      </w:pPr>
      <w:r w:rsidRPr="00D06131">
        <w:rPr>
          <w:rFonts w:ascii="Arial" w:hAnsi="Arial" w:cs="Arial"/>
          <w:sz w:val="28"/>
        </w:rPr>
        <w:t xml:space="preserve">Soft </w:t>
      </w:r>
      <w:r w:rsidR="00000000" w:rsidRPr="00D06131">
        <w:rPr>
          <w:rFonts w:ascii="Arial" w:hAnsi="Arial" w:cs="Arial"/>
          <w:sz w:val="28"/>
        </w:rPr>
        <w:t>Skills</w:t>
      </w:r>
    </w:p>
    <w:p w14:paraId="07A2BFE7" w14:textId="0E49DACF" w:rsidR="002F7E57" w:rsidRPr="00D06131" w:rsidRDefault="005311FA" w:rsidP="00D06131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06131">
        <w:rPr>
          <w:rFonts w:ascii="Arial" w:hAnsi="Arial" w:cs="Arial"/>
          <w:sz w:val="28"/>
          <w:szCs w:val="28"/>
        </w:rPr>
        <w:t>Team Work</w:t>
      </w:r>
    </w:p>
    <w:p w14:paraId="09A8B7EB" w14:textId="68BED0D6" w:rsidR="002F7E57" w:rsidRPr="00D06131" w:rsidRDefault="005311FA" w:rsidP="00D06131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06131">
        <w:rPr>
          <w:rFonts w:ascii="Arial" w:hAnsi="Arial" w:cs="Arial"/>
          <w:sz w:val="28"/>
          <w:szCs w:val="28"/>
        </w:rPr>
        <w:t>Time Management</w:t>
      </w:r>
    </w:p>
    <w:p w14:paraId="00153FF9" w14:textId="77777777" w:rsidR="005311FA" w:rsidRPr="00D06131" w:rsidRDefault="005311FA" w:rsidP="00D06131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6C075E0" w14:textId="53884F37" w:rsidR="005311FA" w:rsidRPr="00D06131" w:rsidRDefault="005311FA" w:rsidP="00D06131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06131">
        <w:rPr>
          <w:rFonts w:ascii="Arial" w:hAnsi="Arial" w:cs="Arial"/>
          <w:sz w:val="28"/>
          <w:szCs w:val="28"/>
        </w:rPr>
        <w:t>Certificate</w:t>
      </w:r>
    </w:p>
    <w:p w14:paraId="3B9037DC" w14:textId="3EF57D6D" w:rsidR="005311FA" w:rsidRPr="00D06131" w:rsidRDefault="005311FA" w:rsidP="00D06131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06131">
        <w:rPr>
          <w:rFonts w:ascii="Arial" w:hAnsi="Arial" w:cs="Arial"/>
          <w:sz w:val="28"/>
          <w:szCs w:val="28"/>
        </w:rPr>
        <w:t xml:space="preserve">WBC Certificate with grade of distinction </w:t>
      </w:r>
    </w:p>
    <w:p w14:paraId="3A57BFBD" w14:textId="77777777" w:rsidR="005311FA" w:rsidRPr="00D06131" w:rsidRDefault="005311FA" w:rsidP="00D06131">
      <w:pPr>
        <w:spacing w:after="0" w:line="360" w:lineRule="auto"/>
        <w:rPr>
          <w:rFonts w:ascii="Arial" w:hAnsi="Arial" w:cs="Arial"/>
          <w:sz w:val="28"/>
          <w:szCs w:val="28"/>
        </w:rPr>
      </w:pPr>
    </w:p>
    <w:sectPr w:rsidR="005311FA" w:rsidRPr="00D06131" w:rsidSect="00D06131">
      <w:headerReference w:type="even" r:id="rId10"/>
      <w:footerReference w:type="even" r:id="rId11"/>
      <w:footerReference w:type="default" r:id="rId12"/>
      <w:headerReference w:type="first" r:id="rId13"/>
      <w:pgSz w:w="11906" w:h="16838" w:code="9"/>
      <w:pgMar w:top="284" w:right="284" w:bottom="284" w:left="4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E84AB" w14:textId="77777777" w:rsidR="00370D1C" w:rsidRDefault="00370D1C">
      <w:pPr>
        <w:spacing w:after="0" w:line="240" w:lineRule="auto"/>
      </w:pPr>
      <w:r>
        <w:separator/>
      </w:r>
    </w:p>
  </w:endnote>
  <w:endnote w:type="continuationSeparator" w:id="0">
    <w:p w14:paraId="177E6214" w14:textId="77777777" w:rsidR="00370D1C" w:rsidRDefault="0037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1311" w14:textId="77777777" w:rsidR="002F7E57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CECB8C3" wp14:editId="7078C27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0F6058" w14:textId="77777777" w:rsidR="002F7E57" w:rsidRDefault="002F7E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CECB8C3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660F6058" w14:textId="77777777" w:rsidR="002F7E57" w:rsidRDefault="002F7E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3C84C54" wp14:editId="1625264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8660130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25ADA5" w14:textId="77777777" w:rsidR="002F7E57" w:rsidRDefault="002F7E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3C84C54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6E25ADA5" w14:textId="77777777" w:rsidR="002F7E57" w:rsidRDefault="002F7E5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3A63FC" wp14:editId="1D1A8D7F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8927465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BEDFB05" w14:textId="77777777" w:rsidR="002F7E57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3A63FC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6BEDFB05" w14:textId="77777777" w:rsidR="002F7E57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22B8" w14:textId="77777777" w:rsidR="002F7E57" w:rsidRDefault="00000000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EB2F789" wp14:editId="52CF17AA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AA29D25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DCBA6E0" wp14:editId="38CDE29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149764" w14:textId="77777777" w:rsidR="002F7E57" w:rsidRDefault="002F7E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DCBA6E0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2D149764" w14:textId="77777777" w:rsidR="002F7E57" w:rsidRDefault="002F7E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D79FD57" wp14:editId="5BF8C79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8660130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2F3514" w14:textId="77777777" w:rsidR="002F7E57" w:rsidRDefault="002F7E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D79FD57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572F3514" w14:textId="77777777" w:rsidR="002F7E57" w:rsidRDefault="002F7E5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20D2B7D" wp14:editId="7E4A597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6932295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8927465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2303B1F1" w14:textId="77777777" w:rsidR="002F7E57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0D2B7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2303B1F1" w14:textId="77777777" w:rsidR="002F7E57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8099" w14:textId="77777777" w:rsidR="00370D1C" w:rsidRDefault="00370D1C">
      <w:pPr>
        <w:spacing w:after="0" w:line="240" w:lineRule="auto"/>
      </w:pPr>
      <w:r>
        <w:separator/>
      </w:r>
    </w:p>
  </w:footnote>
  <w:footnote w:type="continuationSeparator" w:id="0">
    <w:p w14:paraId="158BDC68" w14:textId="77777777" w:rsidR="00370D1C" w:rsidRDefault="0037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CC35" w14:textId="77777777" w:rsidR="002F7E57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2B48307" wp14:editId="22138BB2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177F16B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2E2F192" wp14:editId="375A59F0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FB3057" w14:textId="77777777" w:rsidR="002F7E57" w:rsidRDefault="0000000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62E2F19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7DFB3057" w14:textId="77777777" w:rsidR="002F7E57" w:rsidRDefault="00000000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039153F" wp14:editId="48F0C92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8660130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E77D33" w14:textId="77777777" w:rsidR="002F7E57" w:rsidRDefault="002F7E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039153F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7EE77D33" w14:textId="77777777" w:rsidR="002F7E57" w:rsidRDefault="002F7E5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862EBDC" wp14:editId="65FF445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9A75A6" w14:textId="77777777" w:rsidR="002F7E57" w:rsidRDefault="002F7E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862EBDC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4F9A75A6" w14:textId="77777777" w:rsidR="002F7E57" w:rsidRDefault="002F7E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43A8B" w14:textId="77777777" w:rsidR="002F7E57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557ECA7" wp14:editId="191E66D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79D1F3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5CD57F" wp14:editId="0A773F3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8DE247" w14:textId="77777777" w:rsidR="002F7E57" w:rsidRDefault="002F7E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E5CD57F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018DE247" w14:textId="77777777" w:rsidR="002F7E57" w:rsidRDefault="002F7E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C188F6" wp14:editId="6AB006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8660130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E6FCC9" w14:textId="77777777" w:rsidR="002F7E57" w:rsidRDefault="002F7E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BC188F6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01E6FCC9" w14:textId="77777777" w:rsidR="002F7E57" w:rsidRDefault="002F7E57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508276">
    <w:abstractNumId w:val="4"/>
  </w:num>
  <w:num w:numId="2" w16cid:durableId="1940066804">
    <w:abstractNumId w:val="2"/>
  </w:num>
  <w:num w:numId="3" w16cid:durableId="991257525">
    <w:abstractNumId w:val="3"/>
  </w:num>
  <w:num w:numId="4" w16cid:durableId="332991728">
    <w:abstractNumId w:val="1"/>
  </w:num>
  <w:num w:numId="5" w16cid:durableId="4576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FA"/>
    <w:rsid w:val="002F7E57"/>
    <w:rsid w:val="00370D1C"/>
    <w:rsid w:val="005311FA"/>
    <w:rsid w:val="00CD6705"/>
    <w:rsid w:val="00D0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65625"/>
  <w15:docId w15:val="{233FC5D5-E292-48F0-AC27-23039AEF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SectionHeadingChar">
    <w:name w:val="Section Heading Char"/>
    <w:basedOn w:val="Heading1Char"/>
    <w:link w:val="SectionHeading"/>
    <w:rsid w:val="005311FA"/>
    <w:rPr>
      <w:rFonts w:asciiTheme="majorHAnsi" w:eastAsiaTheme="majorEastAsia" w:hAnsiTheme="majorHAnsi" w:cstheme="majorBidi"/>
      <w:b/>
      <w:bCs/>
      <w:color w:val="675E47" w:themeColor="text2"/>
      <w:sz w:val="24"/>
      <w:szCs w:val="28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E60931FDA246F480FEA1AC3494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20948-E7A0-4FBC-95A0-695E8076E79D}"/>
      </w:docPartPr>
      <w:docPartBody>
        <w:p w:rsidR="00000000" w:rsidRDefault="00000000">
          <w:pPr>
            <w:pStyle w:val="2BE60931FDA246F480FEA1AC349435C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32D6C0C6ED0428F8AF49441CF38A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7C45D-DEAB-411D-9953-3E76B291247C}"/>
      </w:docPartPr>
      <w:docPartBody>
        <w:p w:rsidR="00000000" w:rsidRDefault="00000000">
          <w:pPr>
            <w:pStyle w:val="C32D6C0C6ED0428F8AF49441CF38AD2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C74EEF790C04D4A9C501475E913B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868C-7D4A-471B-8F98-5B4835A7760D}"/>
      </w:docPartPr>
      <w:docPartBody>
        <w:p w:rsidR="00000000" w:rsidRDefault="00000000">
          <w:pPr>
            <w:pStyle w:val="AC74EEF790C04D4A9C501475E913B53E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0FB674DD13484544A21A8C71EFCD7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BDB1F-F31E-49E1-9EE7-81EFE236FB0F}"/>
      </w:docPartPr>
      <w:docPartBody>
        <w:p w:rsidR="00000000" w:rsidRDefault="00000000">
          <w:pPr>
            <w:pStyle w:val="0FB674DD13484544A21A8C71EFCD72A5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62"/>
    <w:rsid w:val="00223606"/>
    <w:rsid w:val="0065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BE60931FDA246F480FEA1AC349435C3">
    <w:name w:val="2BE60931FDA246F480FEA1AC349435C3"/>
  </w:style>
  <w:style w:type="paragraph" w:customStyle="1" w:styleId="EB5715B1825246478FB5CF2D8F33D6C1">
    <w:name w:val="EB5715B1825246478FB5CF2D8F33D6C1"/>
  </w:style>
  <w:style w:type="paragraph" w:customStyle="1" w:styleId="C32D6C0C6ED0428F8AF49441CF38AD26">
    <w:name w:val="C32D6C0C6ED0428F8AF49441CF38AD26"/>
  </w:style>
  <w:style w:type="paragraph" w:customStyle="1" w:styleId="AC74EEF790C04D4A9C501475E913B53E">
    <w:name w:val="AC74EEF790C04D4A9C501475E913B53E"/>
  </w:style>
  <w:style w:type="paragraph" w:customStyle="1" w:styleId="0031344B9E164ED3A6DED429463E1170">
    <w:name w:val="0031344B9E164ED3A6DED429463E1170"/>
  </w:style>
  <w:style w:type="paragraph" w:customStyle="1" w:styleId="0FB674DD13484544A21A8C71EFCD72A5">
    <w:name w:val="0FB674DD13484544A21A8C71EFCD72A5"/>
  </w:style>
  <w:style w:type="paragraph" w:customStyle="1" w:styleId="419CA7D9FA3040F285B78BC2EC5554A0">
    <w:name w:val="419CA7D9FA3040F285B78BC2EC5554A0"/>
  </w:style>
  <w:style w:type="paragraph" w:customStyle="1" w:styleId="46A084D93C744F9A98D489C670B21115">
    <w:name w:val="46A084D93C744F9A98D489C670B21115"/>
  </w:style>
  <w:style w:type="paragraph" w:customStyle="1" w:styleId="6E6FEE6C6AB2406F81473954109EB2FD">
    <w:name w:val="6E6FEE6C6AB2406F81473954109EB2FD"/>
  </w:style>
  <w:style w:type="paragraph" w:customStyle="1" w:styleId="8E830FA3C49A49A0A10F7B1D2BFB562A">
    <w:name w:val="8E830FA3C49A49A0A10F7B1D2BFB562A"/>
  </w:style>
  <w:style w:type="paragraph" w:customStyle="1" w:styleId="44BA51B173694BABAEB78648D4AA1835">
    <w:name w:val="44BA51B173694BABAEB78648D4AA1835"/>
  </w:style>
  <w:style w:type="paragraph" w:customStyle="1" w:styleId="7474EE9C171042CF989CFD606B0C920B">
    <w:name w:val="7474EE9C171042CF989CFD606B0C920B"/>
  </w:style>
  <w:style w:type="paragraph" w:customStyle="1" w:styleId="6A1D8EE643E8481FA4ADDCBAE202081F">
    <w:name w:val="6A1D8EE643E8481FA4ADDCBAE202081F"/>
  </w:style>
  <w:style w:type="paragraph" w:customStyle="1" w:styleId="76F41DE40A8A430DBFBC44495D18EE93">
    <w:name w:val="76F41DE40A8A430DBFBC44495D18EE93"/>
  </w:style>
  <w:style w:type="paragraph" w:customStyle="1" w:styleId="5AA236B899DD4FF0B71DAF8B4A420A69">
    <w:name w:val="5AA236B899DD4FF0B71DAF8B4A420A69"/>
  </w:style>
  <w:style w:type="paragraph" w:customStyle="1" w:styleId="7905033D642548558E22A34ADF101B39">
    <w:name w:val="7905033D642548558E22A34ADF101B39"/>
  </w:style>
  <w:style w:type="paragraph" w:customStyle="1" w:styleId="6382D9889F59401DBC8D24388B0A1715">
    <w:name w:val="6382D9889F59401DBC8D24388B0A1715"/>
  </w:style>
  <w:style w:type="paragraph" w:customStyle="1" w:styleId="EE80BFCCE141461A8E59ACBAEA13B708">
    <w:name w:val="EE80BFCCE141461A8E59ACBAEA13B708"/>
  </w:style>
  <w:style w:type="paragraph" w:customStyle="1" w:styleId="BFC0C5486FD047ADBDC9C2C84CF8B933">
    <w:name w:val="BFC0C5486FD047ADBDC9C2C84CF8B933"/>
  </w:style>
  <w:style w:type="paragraph" w:customStyle="1" w:styleId="F6A0ACB8A44F44C19416A3E8E90E2FF7">
    <w:name w:val="F6A0ACB8A44F44C19416A3E8E90E2FF7"/>
    <w:rsid w:val="00655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1927 A, Thanthai Periyar Nagar 9th Street,                                                                                             BurmaColony, Karaikudi – 630 002</CompanyAddress>
  <CompanyPhone>9994526952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15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Dharshni Balu</dc:creator>
  <cp:lastModifiedBy>Dharshini Balu</cp:lastModifiedBy>
  <cp:revision>4</cp:revision>
  <dcterms:created xsi:type="dcterms:W3CDTF">2023-10-26T10:20:00Z</dcterms:created>
  <dcterms:modified xsi:type="dcterms:W3CDTF">2023-10-26T10:35:00Z</dcterms:modified>
</cp:coreProperties>
</file>